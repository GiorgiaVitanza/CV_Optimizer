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2678B" w14:textId="77777777" w:rsidR="00D06709" w:rsidRPr="000210A1" w:rsidRDefault="00D06709" w:rsidP="00DF1CB4">
      <w:pPr>
        <w:rPr>
          <w:noProof/>
          <w:sz w:val="8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142"/>
        <w:gridCol w:w="284"/>
        <w:gridCol w:w="141"/>
        <w:gridCol w:w="2130"/>
        <w:gridCol w:w="138"/>
        <w:gridCol w:w="284"/>
        <w:gridCol w:w="3827"/>
        <w:gridCol w:w="284"/>
        <w:gridCol w:w="850"/>
        <w:gridCol w:w="142"/>
        <w:gridCol w:w="317"/>
        <w:gridCol w:w="142"/>
        <w:gridCol w:w="2056"/>
      </w:tblGrid>
      <w:tr w:rsidR="00AD0DDD" w:rsidRPr="000210A1" w14:paraId="60A8CEC7" w14:textId="77777777" w:rsidTr="00F32D17">
        <w:trPr>
          <w:trHeight w:val="1810"/>
        </w:trPr>
        <w:tc>
          <w:tcPr>
            <w:tcW w:w="10737" w:type="dxa"/>
            <w:gridSpan w:val="13"/>
            <w:tcBorders>
              <w:bottom w:val="single" w:sz="24" w:space="0" w:color="2C3B57" w:themeColor="text2"/>
            </w:tcBorders>
          </w:tcPr>
          <w:p w14:paraId="2DFB24BA" w14:textId="315AFA23" w:rsidR="00AD0DDD" w:rsidRPr="000210A1" w:rsidRDefault="00FF74AC" w:rsidP="00DF1CB4">
            <w:pPr>
              <w:pStyle w:val="Heading1"/>
              <w:rPr>
                <w:noProof/>
              </w:rPr>
            </w:pPr>
            <w:r>
              <w:rPr>
                <w:noProof/>
              </w:rPr>
              <w:t>{nome} {cognome}</w:t>
            </w:r>
          </w:p>
          <w:p w14:paraId="16BCB642" w14:textId="59AC3FCF" w:rsidR="00AD0DDD" w:rsidRPr="000210A1" w:rsidRDefault="00FF74AC" w:rsidP="00DF1CB4">
            <w:pPr>
              <w:pStyle w:val="Heading2"/>
              <w:rPr>
                <w:noProof/>
              </w:rPr>
            </w:pPr>
            <w:r>
              <w:rPr>
                <w:noProof/>
              </w:rPr>
              <w:t>{posizione}</w:t>
            </w:r>
          </w:p>
        </w:tc>
      </w:tr>
      <w:tr w:rsidR="00AD0DDD" w:rsidRPr="000210A1" w14:paraId="06C57800" w14:textId="77777777" w:rsidTr="00F32D17">
        <w:trPr>
          <w:trHeight w:val="149"/>
        </w:trPr>
        <w:tc>
          <w:tcPr>
            <w:tcW w:w="10737" w:type="dxa"/>
            <w:gridSpan w:val="13"/>
            <w:tcBorders>
              <w:top w:val="single" w:sz="24" w:space="0" w:color="2C3B57" w:themeColor="text2"/>
            </w:tcBorders>
            <w:vAlign w:val="center"/>
          </w:tcPr>
          <w:p w14:paraId="4711891A" w14:textId="77777777" w:rsidR="00AD0DDD" w:rsidRPr="000210A1" w:rsidRDefault="00AD0DDD" w:rsidP="00DF1CB4">
            <w:pPr>
              <w:rPr>
                <w:noProof/>
              </w:rPr>
            </w:pPr>
          </w:p>
        </w:tc>
      </w:tr>
      <w:tr w:rsidR="00817052" w:rsidRPr="000210A1" w14:paraId="051BFB78" w14:textId="77777777" w:rsidTr="00FE6AFF">
        <w:trPr>
          <w:trHeight w:val="314"/>
        </w:trPr>
        <w:tc>
          <w:tcPr>
            <w:tcW w:w="142" w:type="dxa"/>
            <w:vAlign w:val="center"/>
          </w:tcPr>
          <w:p w14:paraId="60994B66" w14:textId="77777777" w:rsidR="00817052" w:rsidRPr="000210A1" w:rsidRDefault="00817052" w:rsidP="00DF1CB4">
            <w:pPr>
              <w:rPr>
                <w:noProof/>
              </w:rPr>
            </w:pP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73EE791E" w14:textId="5B6AB1FF" w:rsidR="00817052" w:rsidRPr="000210A1" w:rsidRDefault="00817052" w:rsidP="00DF1CB4">
            <w:pPr>
              <w:jc w:val="center"/>
              <w:rPr>
                <w:rStyle w:val="Emphasis"/>
                <w:noProof/>
              </w:rPr>
            </w:pPr>
          </w:p>
        </w:tc>
        <w:tc>
          <w:tcPr>
            <w:tcW w:w="141" w:type="dxa"/>
            <w:vAlign w:val="center"/>
          </w:tcPr>
          <w:p w14:paraId="1EA977C6" w14:textId="77777777" w:rsidR="00817052" w:rsidRPr="000210A1" w:rsidRDefault="00817052" w:rsidP="00DF1CB4">
            <w:pPr>
              <w:rPr>
                <w:noProof/>
              </w:rPr>
            </w:pPr>
          </w:p>
        </w:tc>
        <w:tc>
          <w:tcPr>
            <w:tcW w:w="2130" w:type="dxa"/>
            <w:vAlign w:val="center"/>
          </w:tcPr>
          <w:p w14:paraId="6664B4C7" w14:textId="6850BCB1" w:rsidR="00817052" w:rsidRPr="000210A1" w:rsidRDefault="00817052" w:rsidP="00DF1CB4">
            <w:pPr>
              <w:rPr>
                <w:noProof/>
              </w:rPr>
            </w:pPr>
            <w:r>
              <w:rPr>
                <w:noProof/>
              </w:rPr>
              <w:t>{telefono}</w:t>
            </w:r>
          </w:p>
        </w:tc>
        <w:tc>
          <w:tcPr>
            <w:tcW w:w="138" w:type="dxa"/>
            <w:vAlign w:val="center"/>
          </w:tcPr>
          <w:p w14:paraId="40782BEE" w14:textId="77777777" w:rsidR="00817052" w:rsidRPr="000210A1" w:rsidRDefault="00817052" w:rsidP="00DF1CB4">
            <w:pPr>
              <w:rPr>
                <w:noProof/>
              </w:rPr>
            </w:pPr>
          </w:p>
        </w:tc>
        <w:tc>
          <w:tcPr>
            <w:tcW w:w="284" w:type="dxa"/>
            <w:shd w:val="clear" w:color="auto" w:fill="2C3B57" w:themeFill="text2"/>
            <w:vAlign w:val="center"/>
          </w:tcPr>
          <w:p w14:paraId="5D3A2A0B" w14:textId="04773F16" w:rsidR="00817052" w:rsidRPr="000210A1" w:rsidRDefault="00817052" w:rsidP="00DF1CB4">
            <w:pPr>
              <w:jc w:val="center"/>
              <w:rPr>
                <w:rStyle w:val="Emphasis"/>
                <w:noProof/>
              </w:rPr>
            </w:pPr>
          </w:p>
        </w:tc>
        <w:tc>
          <w:tcPr>
            <w:tcW w:w="4961" w:type="dxa"/>
            <w:gridSpan w:val="3"/>
            <w:vAlign w:val="center"/>
          </w:tcPr>
          <w:p w14:paraId="79793053" w14:textId="53AA61D1" w:rsidR="00817052" w:rsidRPr="000210A1" w:rsidRDefault="00817052" w:rsidP="009914CF">
            <w:pPr>
              <w:ind w:left="141"/>
              <w:rPr>
                <w:noProof/>
              </w:rPr>
            </w:pPr>
            <w:r>
              <w:rPr>
                <w:noProof/>
              </w:rPr>
              <w:t>{email}</w:t>
            </w:r>
          </w:p>
          <w:p w14:paraId="582C1840" w14:textId="0ECF6285" w:rsidR="00817052" w:rsidRPr="000210A1" w:rsidRDefault="00817052" w:rsidP="00DF1CB4">
            <w:pPr>
              <w:jc w:val="center"/>
              <w:rPr>
                <w:rStyle w:val="Emphasis"/>
                <w:noProof/>
              </w:rPr>
            </w:pPr>
          </w:p>
          <w:p w14:paraId="7B7E7889" w14:textId="13728F8A" w:rsidR="00817052" w:rsidRPr="000210A1" w:rsidRDefault="00817052" w:rsidP="009914CF">
            <w:pPr>
              <w:ind w:left="141"/>
              <w:rPr>
                <w:noProof/>
              </w:rPr>
            </w:pPr>
            <w:r>
              <w:rPr>
                <w:noProof/>
              </w:rPr>
              <w:t>{sito}</w:t>
            </w:r>
          </w:p>
        </w:tc>
        <w:tc>
          <w:tcPr>
            <w:tcW w:w="142" w:type="dxa"/>
            <w:vAlign w:val="center"/>
          </w:tcPr>
          <w:p w14:paraId="3DE30AB1" w14:textId="77777777" w:rsidR="00817052" w:rsidRPr="000210A1" w:rsidRDefault="00817052" w:rsidP="00DF1CB4">
            <w:pPr>
              <w:rPr>
                <w:noProof/>
              </w:rPr>
            </w:pPr>
          </w:p>
        </w:tc>
        <w:tc>
          <w:tcPr>
            <w:tcW w:w="317" w:type="dxa"/>
            <w:shd w:val="clear" w:color="auto" w:fill="2C3B57" w:themeFill="text2"/>
            <w:vAlign w:val="center"/>
          </w:tcPr>
          <w:p w14:paraId="4A1E09EF" w14:textId="7EBBC4BB" w:rsidR="00817052" w:rsidRPr="000210A1" w:rsidRDefault="00817052" w:rsidP="00DF1CB4">
            <w:pPr>
              <w:jc w:val="center"/>
              <w:rPr>
                <w:rStyle w:val="Emphasis"/>
                <w:noProof/>
              </w:rPr>
            </w:pPr>
          </w:p>
        </w:tc>
        <w:tc>
          <w:tcPr>
            <w:tcW w:w="142" w:type="dxa"/>
            <w:vAlign w:val="center"/>
          </w:tcPr>
          <w:p w14:paraId="7D6FE34C" w14:textId="77777777" w:rsidR="00817052" w:rsidRPr="000210A1" w:rsidRDefault="00817052" w:rsidP="00DF1CB4">
            <w:pPr>
              <w:rPr>
                <w:noProof/>
              </w:rPr>
            </w:pPr>
          </w:p>
        </w:tc>
        <w:tc>
          <w:tcPr>
            <w:tcW w:w="2056" w:type="dxa"/>
            <w:vAlign w:val="center"/>
          </w:tcPr>
          <w:p w14:paraId="486FD3C5" w14:textId="7FF54096" w:rsidR="00817052" w:rsidRPr="000210A1" w:rsidRDefault="00817052" w:rsidP="00DF1CB4">
            <w:pPr>
              <w:rPr>
                <w:noProof/>
              </w:rPr>
            </w:pPr>
            <w:r>
              <w:rPr>
                <w:noProof/>
              </w:rPr>
              <w:t>{città}</w:t>
            </w:r>
          </w:p>
        </w:tc>
      </w:tr>
      <w:tr w:rsidR="00AD0DDD" w:rsidRPr="000210A1" w14:paraId="74FFF87E" w14:textId="77777777" w:rsidTr="00F32D17">
        <w:trPr>
          <w:trHeight w:val="161"/>
        </w:trPr>
        <w:tc>
          <w:tcPr>
            <w:tcW w:w="10737" w:type="dxa"/>
            <w:gridSpan w:val="13"/>
            <w:tcBorders>
              <w:bottom w:val="single" w:sz="24" w:space="0" w:color="CADEE5" w:themeColor="background2"/>
            </w:tcBorders>
            <w:vAlign w:val="center"/>
          </w:tcPr>
          <w:p w14:paraId="1D8AE856" w14:textId="77777777" w:rsidR="00AD0DDD" w:rsidRPr="000210A1" w:rsidRDefault="00AD0DDD" w:rsidP="00DF1CB4">
            <w:pPr>
              <w:rPr>
                <w:noProof/>
              </w:rPr>
            </w:pPr>
          </w:p>
        </w:tc>
      </w:tr>
      <w:tr w:rsidR="00560EA0" w:rsidRPr="000210A1" w14:paraId="4F8365A2" w14:textId="77777777" w:rsidTr="00F32D17">
        <w:trPr>
          <w:trHeight w:val="174"/>
        </w:trPr>
        <w:tc>
          <w:tcPr>
            <w:tcW w:w="6946" w:type="dxa"/>
            <w:gridSpan w:val="7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1AECDE08" w14:textId="77777777" w:rsidR="00560EA0" w:rsidRPr="000210A1" w:rsidRDefault="00000000" w:rsidP="00DF1CB4">
            <w:pPr>
              <w:pStyle w:val="Heading3"/>
              <w:rPr>
                <w:noProof/>
              </w:rPr>
            </w:pPr>
            <w:sdt>
              <w:sdtPr>
                <w:rPr>
                  <w:noProof/>
                </w:rPr>
                <w:id w:val="723336852"/>
                <w:placeholder>
                  <w:docPart w:val="5979420150A6476BBC073B4F4C8E61C2"/>
                </w:placeholder>
                <w:temporary/>
                <w:showingPlcHdr/>
                <w15:appearance w15:val="hidden"/>
              </w:sdtPr>
              <w:sdtContent>
                <w:r w:rsidR="00FA4DB0" w:rsidRPr="000210A1">
                  <w:rPr>
                    <w:noProof/>
                    <w:lang w:bidi="it-IT"/>
                  </w:rPr>
                  <w:t>Obiettivo</w:t>
                </w:r>
              </w:sdtContent>
            </w:sdt>
          </w:p>
        </w:tc>
        <w:tc>
          <w:tcPr>
            <w:tcW w:w="284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0C0E8DE2" w14:textId="77777777" w:rsidR="00560EA0" w:rsidRPr="000210A1" w:rsidRDefault="00560EA0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tcBorders>
              <w:top w:val="single" w:sz="24" w:space="0" w:color="CADEE5" w:themeColor="background2"/>
            </w:tcBorders>
            <w:vAlign w:val="bottom"/>
          </w:tcPr>
          <w:p w14:paraId="2565DAB0" w14:textId="77777777" w:rsidR="00560EA0" w:rsidRPr="000210A1" w:rsidRDefault="00560EA0" w:rsidP="00DF1CB4">
            <w:pPr>
              <w:rPr>
                <w:noProof/>
              </w:rPr>
            </w:pPr>
          </w:p>
        </w:tc>
      </w:tr>
      <w:tr w:rsidR="00560EA0" w:rsidRPr="000210A1" w14:paraId="4FDA40C6" w14:textId="77777777" w:rsidTr="00F32D17">
        <w:trPr>
          <w:trHeight w:val="426"/>
        </w:trPr>
        <w:tc>
          <w:tcPr>
            <w:tcW w:w="6946" w:type="dxa"/>
            <w:gridSpan w:val="7"/>
            <w:vMerge/>
            <w:tcBorders>
              <w:bottom w:val="single" w:sz="8" w:space="0" w:color="2C3B57" w:themeColor="text2"/>
            </w:tcBorders>
            <w:vAlign w:val="bottom"/>
          </w:tcPr>
          <w:p w14:paraId="7EDECD91" w14:textId="77777777" w:rsidR="00560EA0" w:rsidRPr="000210A1" w:rsidRDefault="00560EA0" w:rsidP="00DF1CB4">
            <w:pPr>
              <w:pStyle w:val="Heading3"/>
              <w:rPr>
                <w:noProof/>
              </w:rPr>
            </w:pPr>
          </w:p>
        </w:tc>
        <w:tc>
          <w:tcPr>
            <w:tcW w:w="284" w:type="dxa"/>
            <w:vMerge/>
            <w:vAlign w:val="bottom"/>
          </w:tcPr>
          <w:p w14:paraId="44812C16" w14:textId="77777777" w:rsidR="00560EA0" w:rsidRPr="000210A1" w:rsidRDefault="00560EA0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shd w:val="clear" w:color="auto" w:fill="CADEE5" w:themeFill="background2"/>
            <w:vAlign w:val="bottom"/>
          </w:tcPr>
          <w:p w14:paraId="2A851DF0" w14:textId="77777777" w:rsidR="00560EA0" w:rsidRPr="000210A1" w:rsidRDefault="00000000" w:rsidP="00DF1CB4">
            <w:pPr>
              <w:pStyle w:val="Heading3"/>
              <w:rPr>
                <w:noProof/>
              </w:rPr>
            </w:pPr>
            <w:sdt>
              <w:sdtPr>
                <w:rPr>
                  <w:noProof/>
                </w:rPr>
                <w:id w:val="-2075571490"/>
                <w:placeholder>
                  <w:docPart w:val="73C6D3295D854B1A84A5D6030068294D"/>
                </w:placeholder>
                <w:temporary/>
                <w:showingPlcHdr/>
                <w15:appearance w15:val="hidden"/>
              </w:sdtPr>
              <w:sdtContent>
                <w:r w:rsidR="002D3AB8" w:rsidRPr="000210A1">
                  <w:rPr>
                    <w:noProof/>
                    <w:lang w:bidi="it-IT"/>
                  </w:rPr>
                  <w:t>Istruzione</w:t>
                </w:r>
              </w:sdtContent>
            </w:sdt>
          </w:p>
        </w:tc>
      </w:tr>
      <w:tr w:rsidR="00AD6FA4" w:rsidRPr="000210A1" w14:paraId="50EA483C" w14:textId="77777777" w:rsidTr="00F32D17">
        <w:trPr>
          <w:trHeight w:val="1684"/>
        </w:trPr>
        <w:tc>
          <w:tcPr>
            <w:tcW w:w="6946" w:type="dxa"/>
            <w:gridSpan w:val="7"/>
            <w:tcBorders>
              <w:top w:val="single" w:sz="8" w:space="0" w:color="2C3B57" w:themeColor="text2"/>
            </w:tcBorders>
          </w:tcPr>
          <w:p w14:paraId="02F3DBCD" w14:textId="207D75CB" w:rsidR="00AD6FA4" w:rsidRPr="000210A1" w:rsidRDefault="00140E3A" w:rsidP="00DF1CB4">
            <w:pPr>
              <w:pStyle w:val="Testo"/>
              <w:rPr>
                <w:noProof/>
              </w:rPr>
            </w:pPr>
            <w:r>
              <w:rPr>
                <w:noProof/>
              </w:rPr>
              <w:t>{obiettivo}</w:t>
            </w:r>
          </w:p>
        </w:tc>
        <w:tc>
          <w:tcPr>
            <w:tcW w:w="284" w:type="dxa"/>
            <w:vMerge w:val="restart"/>
            <w:vAlign w:val="center"/>
          </w:tcPr>
          <w:p w14:paraId="60440237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 w:val="restart"/>
            <w:shd w:val="clear" w:color="auto" w:fill="CADEE5" w:themeFill="background2"/>
          </w:tcPr>
          <w:p w14:paraId="48F9A0CE" w14:textId="7FB5FA05" w:rsidR="002709FD" w:rsidRPr="002709FD" w:rsidRDefault="002709FD" w:rsidP="002709FD">
            <w:pPr>
              <w:pStyle w:val="Testo"/>
              <w:rPr>
                <w:b/>
                <w:bCs/>
                <w:noProof/>
              </w:rPr>
            </w:pPr>
            <w:r w:rsidRPr="002709FD">
              <w:rPr>
                <w:b/>
                <w:bCs/>
                <w:noProof/>
              </w:rPr>
              <w:t>{data_conseguimento</w:t>
            </w:r>
            <w:r w:rsidR="00150323">
              <w:rPr>
                <w:noProof/>
              </w:rPr>
              <w:t>_1</w:t>
            </w:r>
            <w:r w:rsidRPr="002709FD">
              <w:rPr>
                <w:b/>
                <w:bCs/>
                <w:noProof/>
              </w:rPr>
              <w:t>}</w:t>
            </w:r>
          </w:p>
          <w:p w14:paraId="6A2B7E49" w14:textId="03458B21" w:rsidR="002709FD" w:rsidRDefault="002709FD" w:rsidP="002709FD">
            <w:pPr>
              <w:pStyle w:val="Testo"/>
              <w:rPr>
                <w:noProof/>
              </w:rPr>
            </w:pPr>
            <w:r w:rsidRPr="002709FD">
              <w:rPr>
                <w:noProof/>
              </w:rPr>
              <w:t>{nome_istituto</w:t>
            </w:r>
            <w:r w:rsidR="00150323">
              <w:rPr>
                <w:noProof/>
              </w:rPr>
              <w:t>_1</w:t>
            </w:r>
            <w:r w:rsidRPr="002709FD">
              <w:rPr>
                <w:noProof/>
              </w:rPr>
              <w:t>}</w:t>
            </w:r>
          </w:p>
          <w:p w14:paraId="685A0F63" w14:textId="1DF72777" w:rsidR="00AD6FA4" w:rsidRPr="000210A1" w:rsidRDefault="002709FD" w:rsidP="002709FD">
            <w:pPr>
              <w:pStyle w:val="Testo"/>
              <w:rPr>
                <w:noProof/>
              </w:rPr>
            </w:pPr>
            <w:r>
              <w:rPr>
                <w:noProof/>
              </w:rPr>
              <w:t>{titolo</w:t>
            </w:r>
            <w:r w:rsidR="00150323">
              <w:rPr>
                <w:noProof/>
              </w:rPr>
              <w:t>_1</w:t>
            </w:r>
            <w:r>
              <w:rPr>
                <w:noProof/>
              </w:rPr>
              <w:t>}</w:t>
            </w:r>
          </w:p>
          <w:p w14:paraId="620D41E6" w14:textId="2DB1B5BC" w:rsidR="00AD6FA4" w:rsidRPr="00140E3A" w:rsidRDefault="002709FD" w:rsidP="00DF1CB4">
            <w:pPr>
              <w:pStyle w:val="Testo"/>
              <w:rPr>
                <w:noProof/>
                <w:sz w:val="20"/>
                <w:szCs w:val="22"/>
              </w:rPr>
            </w:pPr>
            <w:r w:rsidRPr="00140E3A">
              <w:rPr>
                <w:noProof/>
                <w:sz w:val="20"/>
                <w:szCs w:val="22"/>
              </w:rPr>
              <w:t>{desc_titolo</w:t>
            </w:r>
            <w:r w:rsidR="00150323">
              <w:rPr>
                <w:noProof/>
              </w:rPr>
              <w:t>_1</w:t>
            </w:r>
            <w:r w:rsidRPr="00140E3A">
              <w:rPr>
                <w:noProof/>
                <w:sz w:val="20"/>
                <w:szCs w:val="22"/>
              </w:rPr>
              <w:t>}</w:t>
            </w:r>
          </w:p>
          <w:p w14:paraId="40D4D9BE" w14:textId="77777777" w:rsidR="002709FD" w:rsidRDefault="002709FD" w:rsidP="00DF1CB4">
            <w:pPr>
              <w:pStyle w:val="Testo"/>
              <w:rPr>
                <w:i/>
                <w:iCs/>
                <w:noProof/>
              </w:rPr>
            </w:pPr>
          </w:p>
          <w:p w14:paraId="32333919" w14:textId="5DA3ED1F" w:rsidR="002709FD" w:rsidRPr="002709FD" w:rsidRDefault="002709FD" w:rsidP="002709FD">
            <w:pPr>
              <w:pStyle w:val="Testo"/>
              <w:rPr>
                <w:b/>
                <w:bCs/>
                <w:noProof/>
              </w:rPr>
            </w:pPr>
            <w:r w:rsidRPr="002709FD">
              <w:rPr>
                <w:b/>
                <w:bCs/>
                <w:noProof/>
              </w:rPr>
              <w:t>{data_conseguimento</w:t>
            </w:r>
            <w:r w:rsidR="00150323">
              <w:rPr>
                <w:noProof/>
              </w:rPr>
              <w:t>_2</w:t>
            </w:r>
            <w:r w:rsidRPr="002709FD">
              <w:rPr>
                <w:b/>
                <w:bCs/>
                <w:noProof/>
              </w:rPr>
              <w:t>}</w:t>
            </w:r>
          </w:p>
          <w:p w14:paraId="72223232" w14:textId="74CC9C25" w:rsidR="002709FD" w:rsidRDefault="002709FD" w:rsidP="002709FD">
            <w:pPr>
              <w:pStyle w:val="Testo"/>
              <w:rPr>
                <w:noProof/>
              </w:rPr>
            </w:pPr>
            <w:r w:rsidRPr="002709FD">
              <w:rPr>
                <w:noProof/>
              </w:rPr>
              <w:t>{nome_istituto</w:t>
            </w:r>
            <w:r w:rsidR="00150323">
              <w:rPr>
                <w:noProof/>
              </w:rPr>
              <w:t>_2</w:t>
            </w:r>
            <w:r w:rsidRPr="002709FD">
              <w:rPr>
                <w:noProof/>
              </w:rPr>
              <w:t>}</w:t>
            </w:r>
          </w:p>
          <w:p w14:paraId="24EC9842" w14:textId="688F2822" w:rsidR="002709FD" w:rsidRPr="000210A1" w:rsidRDefault="002709FD" w:rsidP="002709FD">
            <w:pPr>
              <w:pStyle w:val="Testo"/>
              <w:rPr>
                <w:noProof/>
              </w:rPr>
            </w:pPr>
            <w:r>
              <w:rPr>
                <w:noProof/>
              </w:rPr>
              <w:t>{titolo</w:t>
            </w:r>
            <w:r w:rsidR="00150323">
              <w:rPr>
                <w:noProof/>
              </w:rPr>
              <w:t>_2</w:t>
            </w:r>
            <w:r>
              <w:rPr>
                <w:noProof/>
              </w:rPr>
              <w:t>}</w:t>
            </w:r>
          </w:p>
          <w:p w14:paraId="0D348085" w14:textId="57038162" w:rsidR="002709FD" w:rsidRPr="00140E3A" w:rsidRDefault="002709FD" w:rsidP="002709FD">
            <w:pPr>
              <w:pStyle w:val="Testo"/>
              <w:rPr>
                <w:noProof/>
                <w:sz w:val="20"/>
                <w:szCs w:val="22"/>
              </w:rPr>
            </w:pPr>
            <w:r w:rsidRPr="00140E3A">
              <w:rPr>
                <w:noProof/>
                <w:sz w:val="20"/>
                <w:szCs w:val="22"/>
              </w:rPr>
              <w:t>{desc_titolo</w:t>
            </w:r>
            <w:r w:rsidR="00150323">
              <w:rPr>
                <w:noProof/>
              </w:rPr>
              <w:t>_2</w:t>
            </w:r>
            <w:r w:rsidRPr="00140E3A">
              <w:rPr>
                <w:noProof/>
                <w:sz w:val="20"/>
                <w:szCs w:val="22"/>
              </w:rPr>
              <w:t>}</w:t>
            </w:r>
          </w:p>
          <w:p w14:paraId="31A5F4D7" w14:textId="77777777" w:rsidR="00AD6FA4" w:rsidRPr="000210A1" w:rsidRDefault="00AD6FA4" w:rsidP="00DF1CB4">
            <w:pPr>
              <w:pStyle w:val="Testo"/>
              <w:rPr>
                <w:noProof/>
              </w:rPr>
            </w:pPr>
          </w:p>
          <w:p w14:paraId="46AE9F3E" w14:textId="0CC35A88" w:rsidR="00AD6FA4" w:rsidRPr="000210A1" w:rsidRDefault="007626EA" w:rsidP="00DF1CB4">
            <w:pPr>
              <w:pStyle w:val="Heading3"/>
              <w:rPr>
                <w:noProof/>
              </w:rPr>
            </w:pPr>
            <w:r>
              <w:rPr>
                <w:noProof/>
                <w:lang w:eastAsia="en-AU"/>
              </w:rPr>
              <w:t>Competenze</w:t>
            </w:r>
          </w:p>
          <w:p w14:paraId="062AED65" w14:textId="76D883A8" w:rsidR="00AD6FA4" w:rsidRPr="000210A1" w:rsidRDefault="00FF74AC" w:rsidP="00A06D4E">
            <w:pPr>
              <w:pStyle w:val="ListParagraph"/>
              <w:numPr>
                <w:ilvl w:val="0"/>
                <w:numId w:val="0"/>
              </w:numPr>
              <w:ind w:left="527"/>
              <w:rPr>
                <w:noProof/>
              </w:rPr>
            </w:pPr>
            <w:r>
              <w:rPr>
                <w:noProof/>
              </w:rPr>
              <w:t>{competenze}</w:t>
            </w:r>
          </w:p>
          <w:p w14:paraId="37E1FE14" w14:textId="08631CD7" w:rsidR="00AD6FA4" w:rsidRPr="000210A1" w:rsidRDefault="00B728B7" w:rsidP="00DF1CB4">
            <w:pPr>
              <w:pStyle w:val="Heading3"/>
              <w:rPr>
                <w:noProof/>
              </w:rPr>
            </w:pPr>
            <w:r>
              <w:rPr>
                <w:noProof/>
              </w:rPr>
              <w:t>Lingue</w:t>
            </w:r>
          </w:p>
          <w:p w14:paraId="2533D7CB" w14:textId="243BC6F0" w:rsidR="00AD6FA4" w:rsidRPr="000210A1" w:rsidRDefault="00B728B7" w:rsidP="00B728B7">
            <w:pPr>
              <w:pStyle w:val="ListParagraph"/>
              <w:numPr>
                <w:ilvl w:val="0"/>
                <w:numId w:val="0"/>
              </w:numPr>
              <w:ind w:left="527"/>
              <w:rPr>
                <w:noProof/>
              </w:rPr>
            </w:pPr>
            <w:r>
              <w:rPr>
                <w:noProof/>
              </w:rPr>
              <w:t>{lingue}</w:t>
            </w:r>
          </w:p>
        </w:tc>
      </w:tr>
      <w:tr w:rsidR="00AD6FA4" w:rsidRPr="000210A1" w14:paraId="0018183D" w14:textId="77777777" w:rsidTr="00F32D17">
        <w:trPr>
          <w:trHeight w:val="567"/>
        </w:trPr>
        <w:tc>
          <w:tcPr>
            <w:tcW w:w="6946" w:type="dxa"/>
            <w:gridSpan w:val="7"/>
            <w:tcBorders>
              <w:bottom w:val="single" w:sz="8" w:space="0" w:color="2C3B57" w:themeColor="text2"/>
            </w:tcBorders>
            <w:vAlign w:val="bottom"/>
          </w:tcPr>
          <w:p w14:paraId="46E1F632" w14:textId="77777777" w:rsidR="00AD6FA4" w:rsidRPr="000210A1" w:rsidRDefault="00000000" w:rsidP="00DF1CB4">
            <w:pPr>
              <w:pStyle w:val="Heading3"/>
              <w:rPr>
                <w:noProof/>
              </w:rPr>
            </w:pPr>
            <w:sdt>
              <w:sdtPr>
                <w:rPr>
                  <w:noProof/>
                </w:rPr>
                <w:id w:val="1813675065"/>
                <w:placeholder>
                  <w:docPart w:val="10BFAA1391DA48F3AA19D38C3ED6053A"/>
                </w:placeholder>
                <w:temporary/>
                <w:showingPlcHdr/>
                <w15:appearance w15:val="hidden"/>
              </w:sdtPr>
              <w:sdtContent>
                <w:r w:rsidR="00FA4DB0" w:rsidRPr="000210A1">
                  <w:rPr>
                    <w:noProof/>
                    <w:lang w:bidi="it-IT"/>
                  </w:rPr>
                  <w:t>Esperienza</w:t>
                </w:r>
              </w:sdtContent>
            </w:sdt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5AEB22E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79F67CA1" w14:textId="77777777" w:rsidR="00AD6FA4" w:rsidRPr="000210A1" w:rsidRDefault="00AD6FA4" w:rsidP="00DF1CB4">
            <w:pPr>
              <w:rPr>
                <w:noProof/>
              </w:rPr>
            </w:pPr>
          </w:p>
        </w:tc>
      </w:tr>
      <w:tr w:rsidR="00AD6FA4" w:rsidRPr="000210A1" w14:paraId="44C80C12" w14:textId="77777777" w:rsidTr="00F32D17">
        <w:trPr>
          <w:trHeight w:val="567"/>
        </w:trPr>
        <w:tc>
          <w:tcPr>
            <w:tcW w:w="6946" w:type="dxa"/>
            <w:gridSpan w:val="7"/>
            <w:tcBorders>
              <w:top w:val="single" w:sz="8" w:space="0" w:color="2C3B57" w:themeColor="text2"/>
            </w:tcBorders>
          </w:tcPr>
          <w:p w14:paraId="3766976E" w14:textId="192E17B7" w:rsidR="00AD6FA4" w:rsidRPr="000210A1" w:rsidRDefault="00140E3A" w:rsidP="00DF1CB4">
            <w:pPr>
              <w:pStyle w:val="Data1"/>
              <w:rPr>
                <w:noProof/>
              </w:rPr>
            </w:pPr>
            <w:r>
              <w:rPr>
                <w:noProof/>
              </w:rPr>
              <w:t>{</w:t>
            </w:r>
            <w:r w:rsidR="00E65E45">
              <w:rPr>
                <w:noProof/>
              </w:rPr>
              <w:t>periodo_1</w:t>
            </w:r>
            <w:r w:rsidR="0079456E">
              <w:rPr>
                <w:noProof/>
              </w:rPr>
              <w:t>}</w:t>
            </w:r>
          </w:p>
          <w:p w14:paraId="339EBD1F" w14:textId="1A3E4892" w:rsidR="00AD6FA4" w:rsidRDefault="007626EA" w:rsidP="007626EA">
            <w:pPr>
              <w:pStyle w:val="Testo"/>
              <w:rPr>
                <w:noProof/>
              </w:rPr>
            </w:pPr>
            <w:r>
              <w:rPr>
                <w:noProof/>
              </w:rPr>
              <w:t>{qualifica</w:t>
            </w:r>
            <w:r w:rsidR="00150323">
              <w:rPr>
                <w:noProof/>
              </w:rPr>
              <w:t>_1</w:t>
            </w:r>
            <w:r>
              <w:rPr>
                <w:noProof/>
              </w:rPr>
              <w:t>} – {nome_societ</w:t>
            </w:r>
            <w:r w:rsidR="00140E3A">
              <w:rPr>
                <w:noProof/>
              </w:rPr>
              <w:t>à</w:t>
            </w:r>
            <w:r w:rsidR="00150323">
              <w:rPr>
                <w:noProof/>
              </w:rPr>
              <w:t>_1</w:t>
            </w:r>
            <w:r>
              <w:rPr>
                <w:noProof/>
              </w:rPr>
              <w:t>}</w:t>
            </w:r>
          </w:p>
          <w:p w14:paraId="120CA3F3" w14:textId="77777777" w:rsidR="00AD6FA4" w:rsidRDefault="00140E3A" w:rsidP="004C20EC">
            <w:pPr>
              <w:pStyle w:val="Testo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{desc_esperienza</w:t>
            </w:r>
            <w:r w:rsidR="00150323">
              <w:rPr>
                <w:noProof/>
                <w:sz w:val="20"/>
                <w:szCs w:val="20"/>
              </w:rPr>
              <w:t>_1</w:t>
            </w:r>
            <w:r>
              <w:rPr>
                <w:noProof/>
                <w:sz w:val="20"/>
                <w:szCs w:val="20"/>
              </w:rPr>
              <w:t>}</w:t>
            </w:r>
          </w:p>
          <w:p w14:paraId="4882AF9B" w14:textId="2E462C70" w:rsidR="00753478" w:rsidRPr="004C20EC" w:rsidRDefault="00753478" w:rsidP="004C20EC">
            <w:pPr>
              <w:pStyle w:val="Testo"/>
              <w:rPr>
                <w:noProof/>
                <w:sz w:val="20"/>
                <w:szCs w:val="20"/>
              </w:rPr>
            </w:pP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5897A845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4D1F4C89" w14:textId="77777777" w:rsidR="00AD6FA4" w:rsidRPr="000210A1" w:rsidRDefault="00AD6FA4" w:rsidP="00DF1CB4">
            <w:pPr>
              <w:rPr>
                <w:noProof/>
              </w:rPr>
            </w:pPr>
          </w:p>
        </w:tc>
      </w:tr>
      <w:tr w:rsidR="00AD6FA4" w:rsidRPr="000210A1" w14:paraId="5F667D46" w14:textId="77777777" w:rsidTr="00F32D17">
        <w:trPr>
          <w:trHeight w:val="567"/>
        </w:trPr>
        <w:tc>
          <w:tcPr>
            <w:tcW w:w="6946" w:type="dxa"/>
            <w:gridSpan w:val="7"/>
            <w:tcBorders>
              <w:bottom w:val="single" w:sz="8" w:space="0" w:color="2C3B57" w:themeColor="text2"/>
            </w:tcBorders>
            <w:vAlign w:val="bottom"/>
          </w:tcPr>
          <w:p w14:paraId="4983E262" w14:textId="218AC08A" w:rsidR="00AD6FA4" w:rsidRPr="000210A1" w:rsidRDefault="00A6610C" w:rsidP="00DF1CB4">
            <w:pPr>
              <w:pStyle w:val="Heading3"/>
              <w:rPr>
                <w:noProof/>
              </w:rPr>
            </w:pPr>
            <w:r>
              <w:rPr>
                <w:noProof/>
              </w:rPr>
              <w:t>Competenze personali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6390AD41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405386C8" w14:textId="77777777" w:rsidR="00AD6FA4" w:rsidRPr="000210A1" w:rsidRDefault="00AD6FA4" w:rsidP="00DF1CB4">
            <w:pPr>
              <w:rPr>
                <w:noProof/>
              </w:rPr>
            </w:pPr>
          </w:p>
        </w:tc>
      </w:tr>
      <w:tr w:rsidR="00AD6FA4" w:rsidRPr="000210A1" w14:paraId="5B17E241" w14:textId="77777777" w:rsidTr="00F32D17">
        <w:trPr>
          <w:trHeight w:val="567"/>
        </w:trPr>
        <w:tc>
          <w:tcPr>
            <w:tcW w:w="6946" w:type="dxa"/>
            <w:gridSpan w:val="7"/>
            <w:tcBorders>
              <w:top w:val="single" w:sz="8" w:space="0" w:color="2C3B57" w:themeColor="text2"/>
            </w:tcBorders>
          </w:tcPr>
          <w:p w14:paraId="79E0BF5E" w14:textId="77C88BDB" w:rsidR="00AD6FA4" w:rsidRPr="000210A1" w:rsidRDefault="002709FD" w:rsidP="00DF1CB4">
            <w:pPr>
              <w:pStyle w:val="Testo"/>
              <w:rPr>
                <w:noProof/>
              </w:rPr>
            </w:pPr>
            <w:r>
              <w:rPr>
                <w:noProof/>
              </w:rPr>
              <w:t>{comunicazione}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3E1A6A4A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166C7D84" w14:textId="77777777" w:rsidR="00AD6FA4" w:rsidRPr="000210A1" w:rsidRDefault="00AD6FA4" w:rsidP="00DF1CB4">
            <w:pPr>
              <w:rPr>
                <w:noProof/>
              </w:rPr>
            </w:pPr>
          </w:p>
        </w:tc>
      </w:tr>
      <w:tr w:rsidR="00AD6FA4" w:rsidRPr="000210A1" w14:paraId="6CB9254F" w14:textId="77777777" w:rsidTr="00F32D17">
        <w:trPr>
          <w:trHeight w:val="567"/>
        </w:trPr>
        <w:tc>
          <w:tcPr>
            <w:tcW w:w="6946" w:type="dxa"/>
            <w:gridSpan w:val="7"/>
            <w:tcBorders>
              <w:bottom w:val="single" w:sz="8" w:space="0" w:color="2C3B57" w:themeColor="text2"/>
            </w:tcBorders>
            <w:vAlign w:val="bottom"/>
          </w:tcPr>
          <w:p w14:paraId="40642825" w14:textId="631480D1" w:rsidR="00AD6FA4" w:rsidRPr="000210A1" w:rsidRDefault="007626EA" w:rsidP="00DF1CB4">
            <w:pPr>
              <w:pStyle w:val="Heading3"/>
              <w:rPr>
                <w:noProof/>
              </w:rPr>
            </w:pPr>
            <w:r>
              <w:rPr>
                <w:noProof/>
              </w:rPr>
              <w:t>Interessi</w:t>
            </w:r>
          </w:p>
        </w:tc>
        <w:tc>
          <w:tcPr>
            <w:tcW w:w="284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5D64EE07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040C738A" w14:textId="77777777" w:rsidR="00AD6FA4" w:rsidRPr="000210A1" w:rsidRDefault="00AD6FA4" w:rsidP="00DF1CB4">
            <w:pPr>
              <w:rPr>
                <w:noProof/>
              </w:rPr>
            </w:pPr>
          </w:p>
        </w:tc>
      </w:tr>
      <w:tr w:rsidR="00AD6FA4" w:rsidRPr="000210A1" w14:paraId="1D3D099B" w14:textId="77777777" w:rsidTr="00F32D17">
        <w:trPr>
          <w:trHeight w:val="797"/>
        </w:trPr>
        <w:tc>
          <w:tcPr>
            <w:tcW w:w="6946" w:type="dxa"/>
            <w:gridSpan w:val="7"/>
            <w:tcBorders>
              <w:top w:val="single" w:sz="8" w:space="0" w:color="2C3B57" w:themeColor="text2"/>
            </w:tcBorders>
          </w:tcPr>
          <w:p w14:paraId="15D94009" w14:textId="454447E6" w:rsidR="00AD6FA4" w:rsidRPr="000210A1" w:rsidRDefault="00FF74AC" w:rsidP="00DF1CB4">
            <w:pPr>
              <w:pStyle w:val="Testo"/>
              <w:rPr>
                <w:noProof/>
              </w:rPr>
            </w:pPr>
            <w:r>
              <w:rPr>
                <w:noProof/>
              </w:rPr>
              <w:t>{hobby}</w:t>
            </w:r>
          </w:p>
        </w:tc>
        <w:tc>
          <w:tcPr>
            <w:tcW w:w="284" w:type="dxa"/>
            <w:vMerge/>
            <w:tcBorders>
              <w:top w:val="single" w:sz="8" w:space="0" w:color="2C3B57" w:themeColor="text2"/>
            </w:tcBorders>
            <w:vAlign w:val="center"/>
          </w:tcPr>
          <w:p w14:paraId="4A7A6852" w14:textId="77777777" w:rsidR="00AD6FA4" w:rsidRPr="000210A1" w:rsidRDefault="00AD6FA4" w:rsidP="00DF1CB4">
            <w:pPr>
              <w:rPr>
                <w:noProof/>
              </w:rPr>
            </w:pPr>
          </w:p>
        </w:tc>
        <w:tc>
          <w:tcPr>
            <w:tcW w:w="3507" w:type="dxa"/>
            <w:gridSpan w:val="5"/>
            <w:vMerge/>
            <w:shd w:val="clear" w:color="auto" w:fill="CADEE5" w:themeFill="background2"/>
            <w:vAlign w:val="center"/>
          </w:tcPr>
          <w:p w14:paraId="5500DD77" w14:textId="77777777" w:rsidR="00AD6FA4" w:rsidRPr="000210A1" w:rsidRDefault="00AD6FA4" w:rsidP="00DF1CB4">
            <w:pPr>
              <w:rPr>
                <w:noProof/>
              </w:rPr>
            </w:pPr>
          </w:p>
        </w:tc>
      </w:tr>
      <w:tr w:rsidR="00AD6FA4" w:rsidRPr="000210A1" w14:paraId="09A3676D" w14:textId="77777777" w:rsidTr="00F32D17">
        <w:trPr>
          <w:trHeight w:val="482"/>
        </w:trPr>
        <w:tc>
          <w:tcPr>
            <w:tcW w:w="10737" w:type="dxa"/>
            <w:gridSpan w:val="13"/>
            <w:tcBorders>
              <w:bottom w:val="single" w:sz="36" w:space="0" w:color="CADEE5" w:themeColor="background2"/>
            </w:tcBorders>
          </w:tcPr>
          <w:p w14:paraId="775DF2CC" w14:textId="77777777" w:rsidR="002709FD" w:rsidRDefault="002709FD" w:rsidP="002709FD">
            <w:pPr>
              <w:pStyle w:val="Testo"/>
              <w:rPr>
                <w:i/>
                <w:iCs/>
                <w:noProof/>
                <w:sz w:val="18"/>
                <w:szCs w:val="18"/>
              </w:rPr>
            </w:pPr>
          </w:p>
          <w:p w14:paraId="49A63DF3" w14:textId="0BA94237" w:rsidR="00AD6FA4" w:rsidRPr="002709FD" w:rsidRDefault="002709FD" w:rsidP="002709FD">
            <w:pPr>
              <w:pStyle w:val="Testo"/>
              <w:rPr>
                <w:i/>
                <w:iCs/>
                <w:noProof/>
                <w:sz w:val="18"/>
                <w:szCs w:val="18"/>
              </w:rPr>
            </w:pPr>
            <w:r w:rsidRPr="002709FD">
              <w:rPr>
                <w:i/>
                <w:iCs/>
                <w:noProof/>
                <w:sz w:val="18"/>
                <w:szCs w:val="18"/>
              </w:rPr>
              <w:t>Autorizzo il trattamento dei miei dati personali presenti nel CV ai sensi dell’art. 13 d. lgs. 30 giugno 2003 n. 196 - “Codice in materia di protezione dei dati personali” e dell’art. 13 GDPR 679/16 - “Regolamento europeo sulla protezione dei dati</w:t>
            </w:r>
            <w:r>
              <w:rPr>
                <w:i/>
                <w:iCs/>
                <w:noProof/>
                <w:sz w:val="18"/>
                <w:szCs w:val="18"/>
              </w:rPr>
              <w:t xml:space="preserve"> </w:t>
            </w:r>
            <w:r w:rsidRPr="002709FD">
              <w:rPr>
                <w:i/>
                <w:iCs/>
                <w:noProof/>
                <w:sz w:val="18"/>
                <w:szCs w:val="18"/>
              </w:rPr>
              <w:t>personali”.</w:t>
            </w:r>
          </w:p>
        </w:tc>
      </w:tr>
    </w:tbl>
    <w:p w14:paraId="5CC37366" w14:textId="77777777" w:rsidR="00AB03FA" w:rsidRPr="000210A1" w:rsidRDefault="00AB03FA" w:rsidP="00DF1CB4">
      <w:pPr>
        <w:rPr>
          <w:noProof/>
        </w:rPr>
      </w:pPr>
    </w:p>
    <w:sectPr w:rsidR="00AB03FA" w:rsidRPr="000210A1" w:rsidSect="00F32D17">
      <w:pgSz w:w="11906" w:h="16838" w:code="9"/>
      <w:pgMar w:top="720" w:right="576" w:bottom="720" w:left="576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4A457D" w14:textId="77777777" w:rsidR="001E1D45" w:rsidRDefault="001E1D45" w:rsidP="00DF1CB4">
      <w:r>
        <w:separator/>
      </w:r>
    </w:p>
  </w:endnote>
  <w:endnote w:type="continuationSeparator" w:id="0">
    <w:p w14:paraId="3993691A" w14:textId="77777777" w:rsidR="001E1D45" w:rsidRDefault="001E1D45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D937BC" w14:textId="77777777" w:rsidR="001E1D45" w:rsidRDefault="001E1D45" w:rsidP="00DF1CB4">
      <w:r>
        <w:separator/>
      </w:r>
    </w:p>
  </w:footnote>
  <w:footnote w:type="continuationSeparator" w:id="0">
    <w:p w14:paraId="2D6422AC" w14:textId="77777777" w:rsidR="001E1D45" w:rsidRDefault="001E1D45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055203">
    <w:abstractNumId w:val="0"/>
  </w:num>
  <w:num w:numId="2" w16cid:durableId="771240774">
    <w:abstractNumId w:val="1"/>
  </w:num>
  <w:num w:numId="3" w16cid:durableId="2011760063">
    <w:abstractNumId w:val="2"/>
  </w:num>
  <w:num w:numId="4" w16cid:durableId="599024620">
    <w:abstractNumId w:val="3"/>
  </w:num>
  <w:num w:numId="5" w16cid:durableId="2124687060">
    <w:abstractNumId w:val="8"/>
  </w:num>
  <w:num w:numId="6" w16cid:durableId="1199510675">
    <w:abstractNumId w:val="4"/>
  </w:num>
  <w:num w:numId="7" w16cid:durableId="1597446511">
    <w:abstractNumId w:val="5"/>
  </w:num>
  <w:num w:numId="8" w16cid:durableId="1051031256">
    <w:abstractNumId w:val="6"/>
  </w:num>
  <w:num w:numId="9" w16cid:durableId="135727534">
    <w:abstractNumId w:val="7"/>
  </w:num>
  <w:num w:numId="10" w16cid:durableId="1970671442">
    <w:abstractNumId w:val="9"/>
  </w:num>
  <w:num w:numId="11" w16cid:durableId="14747182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4AC"/>
    <w:rsid w:val="000210A1"/>
    <w:rsid w:val="000A0B38"/>
    <w:rsid w:val="00140E3A"/>
    <w:rsid w:val="00150323"/>
    <w:rsid w:val="001D11CD"/>
    <w:rsid w:val="001E1D45"/>
    <w:rsid w:val="0024257D"/>
    <w:rsid w:val="002709FD"/>
    <w:rsid w:val="002B73E2"/>
    <w:rsid w:val="002D0063"/>
    <w:rsid w:val="002D3AB8"/>
    <w:rsid w:val="00330724"/>
    <w:rsid w:val="003C6778"/>
    <w:rsid w:val="00413477"/>
    <w:rsid w:val="004A586E"/>
    <w:rsid w:val="004C20EC"/>
    <w:rsid w:val="004F1187"/>
    <w:rsid w:val="00560EA0"/>
    <w:rsid w:val="005D66F1"/>
    <w:rsid w:val="005E09DE"/>
    <w:rsid w:val="005F5561"/>
    <w:rsid w:val="00680892"/>
    <w:rsid w:val="006C60E6"/>
    <w:rsid w:val="006C6904"/>
    <w:rsid w:val="00753478"/>
    <w:rsid w:val="007626EA"/>
    <w:rsid w:val="0079456E"/>
    <w:rsid w:val="007D41FA"/>
    <w:rsid w:val="00817052"/>
    <w:rsid w:val="008A06A5"/>
    <w:rsid w:val="008E2E52"/>
    <w:rsid w:val="009040E0"/>
    <w:rsid w:val="009835F5"/>
    <w:rsid w:val="009914CF"/>
    <w:rsid w:val="00994F4B"/>
    <w:rsid w:val="00997B95"/>
    <w:rsid w:val="00A05A5F"/>
    <w:rsid w:val="00A06D4E"/>
    <w:rsid w:val="00A520FA"/>
    <w:rsid w:val="00A6610C"/>
    <w:rsid w:val="00AA786F"/>
    <w:rsid w:val="00AB03FA"/>
    <w:rsid w:val="00AC21D4"/>
    <w:rsid w:val="00AD0DDD"/>
    <w:rsid w:val="00AD6FA4"/>
    <w:rsid w:val="00B54EE2"/>
    <w:rsid w:val="00B728B7"/>
    <w:rsid w:val="00B85F91"/>
    <w:rsid w:val="00CC10BD"/>
    <w:rsid w:val="00D06709"/>
    <w:rsid w:val="00D156A5"/>
    <w:rsid w:val="00D337DE"/>
    <w:rsid w:val="00D63DDC"/>
    <w:rsid w:val="00D74C88"/>
    <w:rsid w:val="00DF1CB4"/>
    <w:rsid w:val="00E14266"/>
    <w:rsid w:val="00E65E45"/>
    <w:rsid w:val="00E9748D"/>
    <w:rsid w:val="00ED543A"/>
    <w:rsid w:val="00F32D17"/>
    <w:rsid w:val="00F37DF7"/>
    <w:rsid w:val="00F778DB"/>
    <w:rsid w:val="00FA4DB0"/>
    <w:rsid w:val="00FF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030116"/>
  <w15:chartTrackingRefBased/>
  <w15:docId w15:val="{0CEF8E87-7C19-42F2-8F0D-8D813448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sto">
    <w:name w:val="Testo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a1">
    <w:name w:val="Data1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aCutuli\AppData\Roaming\Microsoft\Templates\CV%20moderno%20struttura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979420150A6476BBC073B4F4C8E61C2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714389D-61DB-4293-BAFD-63BA80696B1A}"/>
      </w:docPartPr>
      <w:docPartBody>
        <w:p w:rsidR="00163B0B" w:rsidRDefault="00000000">
          <w:pPr>
            <w:pStyle w:val="5979420150A6476BBC073B4F4C8E61C2"/>
          </w:pPr>
          <w:r w:rsidRPr="005F5561">
            <w:rPr>
              <w:lang w:bidi="it-IT"/>
            </w:rPr>
            <w:t>Obiettivo</w:t>
          </w:r>
        </w:p>
      </w:docPartBody>
    </w:docPart>
    <w:docPart>
      <w:docPartPr>
        <w:name w:val="73C6D3295D854B1A84A5D6030068294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8EF79967-3221-4666-9112-C32172AAEEFA}"/>
      </w:docPartPr>
      <w:docPartBody>
        <w:p w:rsidR="00163B0B" w:rsidRDefault="00000000">
          <w:pPr>
            <w:pStyle w:val="73C6D3295D854B1A84A5D6030068294D"/>
          </w:pPr>
          <w:r w:rsidRPr="00AD0DDD">
            <w:rPr>
              <w:lang w:bidi="it-IT"/>
            </w:rPr>
            <w:t>Istruzione</w:t>
          </w:r>
        </w:p>
      </w:docPartBody>
    </w:docPart>
    <w:docPart>
      <w:docPartPr>
        <w:name w:val="10BFAA1391DA48F3AA19D38C3ED6053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7B95222-AD22-4CDD-BFCB-30FC0A737F17}"/>
      </w:docPartPr>
      <w:docPartBody>
        <w:p w:rsidR="00163B0B" w:rsidRDefault="00000000">
          <w:pPr>
            <w:pStyle w:val="10BFAA1391DA48F3AA19D38C3ED6053A"/>
          </w:pPr>
          <w:r w:rsidRPr="00560EA0">
            <w:rPr>
              <w:lang w:bidi="it-IT"/>
            </w:rPr>
            <w:t>Esperienza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charset w:val="00"/>
    <w:family w:val="roman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95489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66A"/>
    <w:rsid w:val="0006615B"/>
    <w:rsid w:val="0007266A"/>
    <w:rsid w:val="000838AA"/>
    <w:rsid w:val="00163B0B"/>
    <w:rsid w:val="001A181C"/>
    <w:rsid w:val="001D11CD"/>
    <w:rsid w:val="003B3F00"/>
    <w:rsid w:val="003C6778"/>
    <w:rsid w:val="004C6749"/>
    <w:rsid w:val="004F1187"/>
    <w:rsid w:val="006C6904"/>
    <w:rsid w:val="006E1986"/>
    <w:rsid w:val="007D41FA"/>
    <w:rsid w:val="008A06A5"/>
    <w:rsid w:val="00922617"/>
    <w:rsid w:val="00994F4B"/>
    <w:rsid w:val="009A5C4D"/>
    <w:rsid w:val="00A45489"/>
    <w:rsid w:val="00AA473F"/>
    <w:rsid w:val="00C525FA"/>
    <w:rsid w:val="00CC0946"/>
    <w:rsid w:val="00D337DE"/>
    <w:rsid w:val="00D63DDC"/>
    <w:rsid w:val="00E9748D"/>
    <w:rsid w:val="00F37DF7"/>
    <w:rsid w:val="00F7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979420150A6476BBC073B4F4C8E61C2">
    <w:name w:val="5979420150A6476BBC073B4F4C8E61C2"/>
  </w:style>
  <w:style w:type="paragraph" w:customStyle="1" w:styleId="73C6D3295D854B1A84A5D6030068294D">
    <w:name w:val="73C6D3295D854B1A84A5D6030068294D"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kern w:val="0"/>
      <w:sz w:val="22"/>
      <w:lang w:val="en-US" w:eastAsia="en-US"/>
      <w14:ligatures w14:val="none"/>
    </w:rPr>
  </w:style>
  <w:style w:type="paragraph" w:customStyle="1" w:styleId="10BFAA1391DA48F3AA19D38C3ED6053A">
    <w:name w:val="10BFAA1391DA48F3AA19D38C3ED605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moderno strutturato</Template>
  <TotalTime>1210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Cutuli</dc:creator>
  <cp:keywords/>
  <dc:description/>
  <cp:lastModifiedBy>Giorgia Vitanza</cp:lastModifiedBy>
  <cp:revision>16</cp:revision>
  <dcterms:created xsi:type="dcterms:W3CDTF">2025-04-15T16:29:00Z</dcterms:created>
  <dcterms:modified xsi:type="dcterms:W3CDTF">2025-04-18T07:55:00Z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