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0210A1" w:rsidRDefault="00FF74AC" w:rsidP="00DF1CB4">
            <w:pPr>
              <w:pStyle w:val="Heading1"/>
              <w:rPr>
                <w:noProof/>
              </w:rPr>
            </w:pPr>
            <w:r>
              <w:rPr>
                <w:noProof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Heading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0AB6E500" w:rsidR="00817052" w:rsidRPr="000210A1" w:rsidRDefault="00817052" w:rsidP="00C76B0B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  <w:p w14:paraId="7B7E7889" w14:textId="132658D1" w:rsidR="00817052" w:rsidRPr="000210A1" w:rsidRDefault="00817052" w:rsidP="00C76B0B">
            <w:pPr>
              <w:ind w:left="14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Heading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0210A1" w:rsidRDefault="00FF74AC" w:rsidP="00A06D4E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73E9793A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20693AC4" w14:textId="69D041EE" w:rsidR="007626EA" w:rsidRPr="007626EA" w:rsidRDefault="00140E3A" w:rsidP="007626E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0A03E257" w14:textId="77777777" w:rsidR="007626EA" w:rsidRPr="000210A1" w:rsidRDefault="007626EA" w:rsidP="00DF1CB4">
            <w:pPr>
              <w:pStyle w:val="Data1"/>
              <w:rPr>
                <w:noProof/>
              </w:rPr>
            </w:pPr>
          </w:p>
          <w:p w14:paraId="7110A3DC" w14:textId="7E64ACA0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</w:t>
            </w:r>
            <w:r w:rsidR="00150323">
              <w:rPr>
                <w:noProof/>
              </w:rPr>
              <w:t>2</w:t>
            </w:r>
            <w:r w:rsidR="0079456E">
              <w:rPr>
                <w:noProof/>
              </w:rPr>
              <w:t>}</w:t>
            </w:r>
          </w:p>
          <w:p w14:paraId="266B2A41" w14:textId="066B0F4F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7A312348" w14:textId="54370411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</w:rPr>
              <w:t>_2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771F80D3" w14:textId="273119D4" w:rsidR="007626EA" w:rsidRPr="000210A1" w:rsidRDefault="007626EA" w:rsidP="007626EA">
            <w:pPr>
              <w:pStyle w:val="Testo"/>
              <w:rPr>
                <w:noProof/>
              </w:rPr>
            </w:pPr>
          </w:p>
          <w:p w14:paraId="746FB7A1" w14:textId="436AB97D" w:rsidR="007626EA" w:rsidRPr="000210A1" w:rsidRDefault="00140E3A" w:rsidP="00140E3A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DB5D30" w:rsidRPr="00DB5D30">
              <w:rPr>
                <w:noProof/>
              </w:rPr>
              <w:t>periodo_</w:t>
            </w:r>
            <w:r w:rsidR="00150323">
              <w:rPr>
                <w:noProof/>
              </w:rPr>
              <w:t>3</w:t>
            </w:r>
            <w:r w:rsidR="0079456E">
              <w:rPr>
                <w:noProof/>
              </w:rPr>
              <w:t>}</w:t>
            </w:r>
          </w:p>
          <w:p w14:paraId="7CE48403" w14:textId="4C027298" w:rsidR="007626EA" w:rsidRPr="000210A1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_3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_3</w:t>
            </w:r>
            <w:r>
              <w:rPr>
                <w:noProof/>
              </w:rPr>
              <w:t>}</w:t>
            </w:r>
          </w:p>
          <w:p w14:paraId="4A237F56" w14:textId="14F31D58" w:rsidR="00140E3A" w:rsidRPr="007626EA" w:rsidRDefault="00140E3A" w:rsidP="00140E3A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 w:rsidRPr="00150323">
              <w:rPr>
                <w:noProof/>
                <w:sz w:val="20"/>
                <w:szCs w:val="20"/>
              </w:rPr>
              <w:t>_3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720AF257" w:rsidR="00AD6FA4" w:rsidRPr="000210A1" w:rsidRDefault="00AD6FA4" w:rsidP="007626EA">
            <w:pPr>
              <w:pStyle w:val="Testo"/>
              <w:ind w:left="0"/>
              <w:rPr>
                <w:noProof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C1A55" w14:textId="77777777" w:rsidR="00D16D1A" w:rsidRDefault="00D16D1A" w:rsidP="00DF1CB4">
      <w:r>
        <w:separator/>
      </w:r>
    </w:p>
  </w:endnote>
  <w:endnote w:type="continuationSeparator" w:id="0">
    <w:p w14:paraId="413BB300" w14:textId="77777777" w:rsidR="00D16D1A" w:rsidRDefault="00D16D1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DC609" w14:textId="77777777" w:rsidR="00D16D1A" w:rsidRDefault="00D16D1A" w:rsidP="00DF1CB4">
      <w:r>
        <w:separator/>
      </w:r>
    </w:p>
  </w:footnote>
  <w:footnote w:type="continuationSeparator" w:id="0">
    <w:p w14:paraId="76A8453D" w14:textId="77777777" w:rsidR="00D16D1A" w:rsidRDefault="00D16D1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210A1"/>
    <w:rsid w:val="000A0B38"/>
    <w:rsid w:val="00140E3A"/>
    <w:rsid w:val="00150323"/>
    <w:rsid w:val="0024257D"/>
    <w:rsid w:val="002709FD"/>
    <w:rsid w:val="002A41B3"/>
    <w:rsid w:val="002B73E2"/>
    <w:rsid w:val="002D0063"/>
    <w:rsid w:val="002D3AB8"/>
    <w:rsid w:val="00330724"/>
    <w:rsid w:val="00413477"/>
    <w:rsid w:val="004A586E"/>
    <w:rsid w:val="004F1187"/>
    <w:rsid w:val="00560EA0"/>
    <w:rsid w:val="00575839"/>
    <w:rsid w:val="0058559D"/>
    <w:rsid w:val="005E09DE"/>
    <w:rsid w:val="005F5561"/>
    <w:rsid w:val="00680892"/>
    <w:rsid w:val="006C60E6"/>
    <w:rsid w:val="006C6904"/>
    <w:rsid w:val="007626EA"/>
    <w:rsid w:val="0079456E"/>
    <w:rsid w:val="007D41FA"/>
    <w:rsid w:val="00817052"/>
    <w:rsid w:val="008A06A5"/>
    <w:rsid w:val="008E2E52"/>
    <w:rsid w:val="009040E0"/>
    <w:rsid w:val="009835F5"/>
    <w:rsid w:val="00994F4B"/>
    <w:rsid w:val="00997B95"/>
    <w:rsid w:val="00A06D4E"/>
    <w:rsid w:val="00A520FA"/>
    <w:rsid w:val="00A6610C"/>
    <w:rsid w:val="00AA786F"/>
    <w:rsid w:val="00AB03FA"/>
    <w:rsid w:val="00AC21D4"/>
    <w:rsid w:val="00AD0DDD"/>
    <w:rsid w:val="00AD6FA4"/>
    <w:rsid w:val="00B54EE2"/>
    <w:rsid w:val="00B728B7"/>
    <w:rsid w:val="00C76B0B"/>
    <w:rsid w:val="00CC10BD"/>
    <w:rsid w:val="00D06709"/>
    <w:rsid w:val="00D156A5"/>
    <w:rsid w:val="00D16D1A"/>
    <w:rsid w:val="00D337DE"/>
    <w:rsid w:val="00D63DDC"/>
    <w:rsid w:val="00D74C88"/>
    <w:rsid w:val="00DB5D30"/>
    <w:rsid w:val="00DF1CB4"/>
    <w:rsid w:val="00E14266"/>
    <w:rsid w:val="00E9748D"/>
    <w:rsid w:val="00ED543A"/>
    <w:rsid w:val="00F32D17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7266A"/>
    <w:rsid w:val="000838AA"/>
    <w:rsid w:val="00163B0B"/>
    <w:rsid w:val="001A181C"/>
    <w:rsid w:val="002A41B3"/>
    <w:rsid w:val="003B3F00"/>
    <w:rsid w:val="004C6749"/>
    <w:rsid w:val="004F1187"/>
    <w:rsid w:val="00556566"/>
    <w:rsid w:val="00575839"/>
    <w:rsid w:val="006C6904"/>
    <w:rsid w:val="007D41FA"/>
    <w:rsid w:val="008A06A5"/>
    <w:rsid w:val="00902352"/>
    <w:rsid w:val="00994F4B"/>
    <w:rsid w:val="00A45489"/>
    <w:rsid w:val="00AA473F"/>
    <w:rsid w:val="00C525FA"/>
    <w:rsid w:val="00CC0946"/>
    <w:rsid w:val="00D337DE"/>
    <w:rsid w:val="00D63DDC"/>
    <w:rsid w:val="00E9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1208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Giorgia Vitanza</cp:lastModifiedBy>
  <cp:revision>14</cp:revision>
  <dcterms:created xsi:type="dcterms:W3CDTF">2025-04-15T16:29:00Z</dcterms:created>
  <dcterms:modified xsi:type="dcterms:W3CDTF">2025-04-18T07:57:00Z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